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5995"/>
      </w:tblGrid>
      <w:tr w:rsidR="00E50ACA" w14:paraId="37A6CB2F" w14:textId="77777777" w:rsidTr="00E50ACA">
        <w:tc>
          <w:tcPr>
            <w:tcW w:w="3085" w:type="dxa"/>
          </w:tcPr>
          <w:p w14:paraId="5CABC803" w14:textId="77777777" w:rsidR="00E50ACA" w:rsidRPr="00043CCD" w:rsidRDefault="00E50ACA">
            <w:pPr>
              <w:rPr>
                <w:rFonts w:ascii="Arial" w:hAnsi="Arial" w:cs="Arial"/>
                <w:b/>
              </w:rPr>
            </w:pPr>
            <w:r w:rsidRPr="00043CCD">
              <w:rPr>
                <w:rFonts w:ascii="Arial" w:hAnsi="Arial" w:cs="Arial"/>
                <w:b/>
              </w:rPr>
              <w:t xml:space="preserve">Name: </w:t>
            </w:r>
          </w:p>
        </w:tc>
        <w:tc>
          <w:tcPr>
            <w:tcW w:w="6157" w:type="dxa"/>
          </w:tcPr>
          <w:p w14:paraId="45250111" w14:textId="080BA3BE" w:rsidR="00E50ACA" w:rsidRDefault="001352C7">
            <w:r>
              <w:t>Rishav Dugar</w:t>
            </w:r>
          </w:p>
        </w:tc>
      </w:tr>
      <w:tr w:rsidR="00E50ACA" w14:paraId="089450C9" w14:textId="77777777" w:rsidTr="00E50ACA">
        <w:tc>
          <w:tcPr>
            <w:tcW w:w="3085" w:type="dxa"/>
          </w:tcPr>
          <w:p w14:paraId="14CD9408" w14:textId="77777777" w:rsidR="00E50ACA" w:rsidRPr="00043CCD" w:rsidRDefault="00E50ACA">
            <w:pPr>
              <w:rPr>
                <w:rFonts w:ascii="Arial" w:hAnsi="Arial" w:cs="Arial"/>
                <w:b/>
              </w:rPr>
            </w:pPr>
            <w:r w:rsidRPr="00043CCD">
              <w:rPr>
                <w:rFonts w:ascii="Arial" w:hAnsi="Arial" w:cs="Arial"/>
                <w:b/>
              </w:rPr>
              <w:t>Roll Number:</w:t>
            </w:r>
          </w:p>
        </w:tc>
        <w:tc>
          <w:tcPr>
            <w:tcW w:w="6157" w:type="dxa"/>
          </w:tcPr>
          <w:p w14:paraId="2DB4B519" w14:textId="14FB3E60" w:rsidR="00E50ACA" w:rsidRDefault="001352C7">
            <w:r>
              <w:t>19IM3FP30</w:t>
            </w:r>
          </w:p>
        </w:tc>
      </w:tr>
    </w:tbl>
    <w:p w14:paraId="3CEBD42F" w14:textId="77777777" w:rsidR="00043CCD" w:rsidRDefault="00043CCD"/>
    <w:p w14:paraId="3E37EC83" w14:textId="77777777" w:rsidR="00E50ACA" w:rsidRPr="00E50ACA" w:rsidRDefault="00E50ACA" w:rsidP="00E50ACA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E50ACA">
        <w:rPr>
          <w:rFonts w:ascii="Arial" w:hAnsi="Arial" w:cs="Arial"/>
          <w:b/>
          <w:u w:val="single"/>
        </w:rPr>
        <w:t>Aim of the experiment</w:t>
      </w:r>
    </w:p>
    <w:p w14:paraId="0279247A" w14:textId="72628A40" w:rsidR="00E50ACA" w:rsidRPr="001352C7" w:rsidRDefault="001352C7" w:rsidP="001352C7">
      <w:p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study Zener Diode line regulation</w:t>
      </w:r>
    </w:p>
    <w:p w14:paraId="7C790959" w14:textId="77777777" w:rsidR="00E50ACA" w:rsidRPr="00E50ACA" w:rsidRDefault="00E50ACA">
      <w:pPr>
        <w:rPr>
          <w:rFonts w:ascii="Arial" w:hAnsi="Arial" w:cs="Arial"/>
          <w:b/>
          <w:u w:val="single"/>
        </w:rPr>
      </w:pPr>
    </w:p>
    <w:p w14:paraId="4A68A1E8" w14:textId="77777777" w:rsidR="00E50ACA" w:rsidRPr="00E50ACA" w:rsidRDefault="00E50ACA" w:rsidP="00E50ACA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E50ACA">
        <w:rPr>
          <w:rFonts w:ascii="Arial" w:hAnsi="Arial" w:cs="Arial"/>
          <w:b/>
          <w:u w:val="single"/>
        </w:rPr>
        <w:t>Tools used:</w:t>
      </w:r>
    </w:p>
    <w:p w14:paraId="2B181487" w14:textId="1B433078" w:rsidR="00E50ACA" w:rsidRPr="001352C7" w:rsidRDefault="001352C7" w:rsidP="001352C7">
      <w:pPr>
        <w:ind w:left="720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Falstad</w:t>
      </w:r>
      <w:proofErr w:type="spellEnd"/>
    </w:p>
    <w:p w14:paraId="6182D4EF" w14:textId="77777777" w:rsidR="00B82AB1" w:rsidRDefault="00B82AB1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732FD0AE" w14:textId="77777777" w:rsidR="00B82AB1" w:rsidRDefault="00B82AB1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0C6586B8" w14:textId="77777777" w:rsidR="00E50ACA" w:rsidRDefault="00B82AB1" w:rsidP="00E50ACA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Circuit (hand drawn/image)</w:t>
      </w:r>
    </w:p>
    <w:p w14:paraId="2DEDFCB6" w14:textId="77777777" w:rsidR="00B82AB1" w:rsidRDefault="00B82AB1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1E04B0FB" w14:textId="7311F613" w:rsidR="00B82AB1" w:rsidRDefault="001352C7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noProof/>
          <w:color w:val="000000"/>
          <w:u w:val="single"/>
          <w:bdr w:val="none" w:sz="0" w:space="0" w:color="auto" w:frame="1"/>
          <w:lang w:val="en-US"/>
        </w:rPr>
        <w:drawing>
          <wp:inline distT="0" distB="0" distL="0" distR="0" wp14:anchorId="31D83CE4" wp14:editId="011E95EA">
            <wp:extent cx="3023235" cy="272859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3F03" w14:textId="77777777" w:rsidR="00B82AB1" w:rsidRPr="00B82AB1" w:rsidRDefault="00B82AB1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4BAC27E9" w14:textId="77777777" w:rsidR="00B82AB1" w:rsidRDefault="00B82AB1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2683FCF9" w14:textId="77777777" w:rsidR="00B82AB1" w:rsidRDefault="00B82AB1" w:rsidP="00E50ACA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Measurement Data (Tabular form)</w:t>
      </w:r>
    </w:p>
    <w:p w14:paraId="308CA271" w14:textId="77777777" w:rsidR="00B82AB1" w:rsidRDefault="00B82AB1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1E40958E" w14:textId="596D4A93" w:rsidR="00B82AB1" w:rsidRDefault="001352C7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noProof/>
          <w:color w:val="000000"/>
          <w:u w:val="single"/>
          <w:bdr w:val="none" w:sz="0" w:space="0" w:color="auto" w:frame="1"/>
          <w:lang w:val="en-US"/>
        </w:rPr>
        <w:drawing>
          <wp:inline distT="0" distB="0" distL="0" distR="0" wp14:anchorId="559DEBB2" wp14:editId="673E3B14">
            <wp:extent cx="5729605" cy="2190115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2D85" w14:textId="77777777" w:rsidR="00B82AB1" w:rsidRDefault="00B82AB1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1DFD255B" w14:textId="77777777" w:rsidR="00B82AB1" w:rsidRDefault="00B82AB1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138EC5F7" w14:textId="77777777" w:rsidR="00B82AB1" w:rsidRDefault="00B82AB1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674D4728" w14:textId="50D2E136" w:rsidR="00B82AB1" w:rsidRDefault="00B82AB1" w:rsidP="00E50ACA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Graph (Image)/Screenshots</w:t>
      </w:r>
    </w:p>
    <w:p w14:paraId="4516BF77" w14:textId="77777777" w:rsidR="001352C7" w:rsidRPr="001352C7" w:rsidRDefault="001352C7" w:rsidP="001352C7">
      <w:p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1AAFACBD" w14:textId="6293D4CE" w:rsidR="00B82AB1" w:rsidRPr="00B82AB1" w:rsidRDefault="001352C7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noProof/>
          <w:color w:val="000000"/>
          <w:u w:val="single"/>
          <w:bdr w:val="none" w:sz="0" w:space="0" w:color="auto" w:frame="1"/>
          <w:lang w:val="en-US"/>
        </w:rPr>
        <w:drawing>
          <wp:inline distT="0" distB="0" distL="0" distR="0" wp14:anchorId="41C604C1" wp14:editId="7042244C">
            <wp:extent cx="4586605" cy="233743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Arial" w:hAnsi="Arial" w:cs="Arial"/>
          <w:b/>
          <w:bCs/>
          <w:noProof/>
          <w:color w:val="000000"/>
          <w:u w:val="single"/>
          <w:bdr w:val="none" w:sz="0" w:space="0" w:color="auto" w:frame="1"/>
          <w:lang w:val="en-US"/>
        </w:rPr>
        <w:drawing>
          <wp:inline distT="0" distB="0" distL="0" distR="0" wp14:anchorId="3DD4471C" wp14:editId="49F8A30C">
            <wp:extent cx="4608830" cy="255143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9504" w14:textId="77777777" w:rsidR="00B82AB1" w:rsidRDefault="00B82AB1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0C9BA9CD" w14:textId="5A29A3FB" w:rsidR="00B82AB1" w:rsidRDefault="001352C7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noProof/>
          <w:color w:val="000000"/>
          <w:u w:val="single"/>
          <w:bdr w:val="none" w:sz="0" w:space="0" w:color="auto" w:frame="1"/>
          <w:lang w:val="en-US"/>
        </w:rPr>
        <w:lastRenderedPageBreak/>
        <w:drawing>
          <wp:inline distT="0" distB="0" distL="0" distR="0" wp14:anchorId="11744BBA" wp14:editId="705DD10C">
            <wp:extent cx="5737225" cy="3561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CDCD" w14:textId="77777777" w:rsidR="00B82AB1" w:rsidRDefault="00B82AB1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545D1161" w14:textId="4437A66B" w:rsidR="00B82AB1" w:rsidRDefault="00120E67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noProof/>
          <w:color w:val="000000"/>
          <w:u w:val="single"/>
          <w:bdr w:val="none" w:sz="0" w:space="0" w:color="auto" w:frame="1"/>
          <w:lang w:val="en-US"/>
        </w:rPr>
        <w:drawing>
          <wp:inline distT="0" distB="0" distL="0" distR="0" wp14:anchorId="6B0829D6" wp14:editId="714A2343">
            <wp:extent cx="5729605" cy="1349375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A343" w14:textId="77777777" w:rsidR="00B82AB1" w:rsidRDefault="00B82AB1" w:rsidP="00E50ACA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Conclusion</w:t>
      </w:r>
    </w:p>
    <w:p w14:paraId="2933FFD5" w14:textId="77777777" w:rsidR="00B82AB1" w:rsidRDefault="00B82AB1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4AEA5496" w14:textId="6CCA7C11" w:rsidR="00B82AB1" w:rsidRDefault="00120E67" w:rsidP="00B82AB1">
      <w:pPr>
        <w:pStyle w:val="ListParagraph"/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For Vi less than a minimum voltage the diode does not turn on. The minimum voltage can be calculated by </w:t>
      </w:r>
      <w:proofErr w:type="spellStart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Vz</w:t>
      </w:r>
      <w:proofErr w:type="spellEnd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 * (</w:t>
      </w:r>
      <w:proofErr w:type="spellStart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Rs+Rl</w:t>
      </w:r>
      <w:proofErr w:type="spellEnd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) / Rl. In this case it is 7.5V.</w:t>
      </w:r>
    </w:p>
    <w:p w14:paraId="2F068499" w14:textId="32023F01" w:rsidR="00120E67" w:rsidRDefault="00120E67" w:rsidP="00B82AB1">
      <w:pPr>
        <w:pStyle w:val="ListParagraph"/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For Vi greater than this value we get a near constant potential difference across the load.</w:t>
      </w:r>
    </w:p>
    <w:p w14:paraId="143AEF92" w14:textId="58A3E24F" w:rsidR="00B82AB1" w:rsidRPr="00120E67" w:rsidRDefault="00120E67" w:rsidP="00120E67">
      <w:pPr>
        <w:pStyle w:val="ListParagraph"/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Voltage Regulation </w:t>
      </w:r>
      <w:proofErr w:type="gramStart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=  (</w:t>
      </w:r>
      <w:proofErr w:type="gramEnd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 Change in Vo / Change ion Vi ) * 100 %</w:t>
      </w:r>
    </w:p>
    <w:p w14:paraId="340581BE" w14:textId="77777777" w:rsidR="00B82AB1" w:rsidRDefault="00B82AB1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14:paraId="524F175C" w14:textId="77777777" w:rsidR="00B82AB1" w:rsidRDefault="00B82AB1" w:rsidP="00E50ACA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Discussions</w:t>
      </w:r>
    </w:p>
    <w:p w14:paraId="3F400D3F" w14:textId="222DC598" w:rsidR="00E50ACA" w:rsidRDefault="00E50ACA" w:rsidP="00120E67">
      <w:pPr>
        <w:ind w:left="720"/>
        <w:rPr>
          <w:rFonts w:ascii="Arial" w:hAnsi="Arial" w:cs="Arial"/>
          <w:b/>
          <w:u w:val="single"/>
        </w:rPr>
      </w:pPr>
    </w:p>
    <w:p w14:paraId="51022A57" w14:textId="0DF28EDD" w:rsidR="00120E67" w:rsidRPr="00120E67" w:rsidRDefault="00120E67" w:rsidP="00120E67">
      <w:p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Zener diode can be used in its breakdown region as a constant potential difference component. The line regulation helps us determine the stability of the circuit (output </w:t>
      </w:r>
      <w:proofErr w:type="gramStart"/>
      <w:r>
        <w:rPr>
          <w:rFonts w:ascii="Arial" w:hAnsi="Arial" w:cs="Arial"/>
          <w:bCs/>
        </w:rPr>
        <w:t>voltage )</w:t>
      </w:r>
      <w:proofErr w:type="gramEnd"/>
      <w:r>
        <w:rPr>
          <w:rFonts w:ascii="Arial" w:hAnsi="Arial" w:cs="Arial"/>
          <w:bCs/>
        </w:rPr>
        <w:t xml:space="preserve"> with respect to changes in input voltage.</w:t>
      </w:r>
    </w:p>
    <w:p w14:paraId="17490826" w14:textId="77777777" w:rsidR="00E50ACA" w:rsidRDefault="00E50ACA"/>
    <w:sectPr w:rsidR="00E50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410A2"/>
    <w:multiLevelType w:val="hybridMultilevel"/>
    <w:tmpl w:val="CA5A7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C7"/>
    <w:rsid w:val="00043CCD"/>
    <w:rsid w:val="00120E67"/>
    <w:rsid w:val="001352C7"/>
    <w:rsid w:val="003D3A8C"/>
    <w:rsid w:val="00B82AB1"/>
    <w:rsid w:val="00C56C67"/>
    <w:rsid w:val="00E50ACA"/>
    <w:rsid w:val="00F3161A"/>
    <w:rsid w:val="00F9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3376"/>
  <w15:docId w15:val="{5333B83F-D622-4C18-9262-D64B770E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50ACA"/>
  </w:style>
  <w:style w:type="paragraph" w:styleId="ListParagraph">
    <w:name w:val="List Paragraph"/>
    <w:basedOn w:val="Normal"/>
    <w:uiPriority w:val="34"/>
    <w:qFormat/>
    <w:rsid w:val="00E5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WER\Desktop\Template%20for%20Lab%20rec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for Lab record</Template>
  <TotalTime>23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Rishav Dugar</cp:lastModifiedBy>
  <cp:revision>1</cp:revision>
  <dcterms:created xsi:type="dcterms:W3CDTF">2020-11-16T11:15:00Z</dcterms:created>
  <dcterms:modified xsi:type="dcterms:W3CDTF">2020-11-16T11:38:00Z</dcterms:modified>
</cp:coreProperties>
</file>